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7D" w:rsidRDefault="005526B1" w:rsidP="00A602AF">
      <w:pPr>
        <w:pStyle w:val="GraphicAnchor"/>
      </w:pPr>
      <w:r w:rsidRPr="00E44B70">
        <w:rPr>
          <w:noProof/>
        </w:rPr>
        <w:drawing>
          <wp:anchor distT="0" distB="0" distL="114300" distR="114300" simplePos="0" relativeHeight="251665407" behindDoc="1" locked="0" layoutInCell="1" allowOverlap="1" wp14:anchorId="7E17DB74" wp14:editId="6BE0A33A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118" w:rsidRPr="00E44B7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4EF92503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8BF81" id="Shape" o:spid="_x0000_s1026" style="position:absolute;margin-left:-36.7pt;margin-top:197.6pt;width:451.6pt;height:506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125"/>
        <w:gridCol w:w="4675"/>
      </w:tblGrid>
      <w:tr w:rsidR="00A602AF" w:rsidTr="00834118">
        <w:trPr>
          <w:trHeight w:val="2341"/>
        </w:trPr>
        <w:tc>
          <w:tcPr>
            <w:tcW w:w="9800" w:type="dxa"/>
            <w:gridSpan w:val="2"/>
            <w:vAlign w:val="center"/>
          </w:tcPr>
          <w:p w:rsidR="00A602AF" w:rsidRPr="00835712" w:rsidRDefault="00835712" w:rsidP="00835712">
            <w:pPr>
              <w:pStyle w:val="Heading1"/>
              <w:rPr>
                <w:rFonts w:ascii="Georgia" w:hAnsi="Georgia"/>
              </w:rPr>
            </w:pPr>
            <w:r w:rsidRPr="00835712">
              <w:rPr>
                <w:rFonts w:ascii="Georgia" w:hAnsi="Georgia"/>
              </w:rPr>
              <w:t>Database Creation</w:t>
            </w:r>
          </w:p>
        </w:tc>
      </w:tr>
      <w:tr w:rsidR="00A602AF" w:rsidTr="00834118">
        <w:trPr>
          <w:trHeight w:val="8895"/>
        </w:trPr>
        <w:tc>
          <w:tcPr>
            <w:tcW w:w="5125" w:type="dxa"/>
            <w:vAlign w:val="center"/>
          </w:tcPr>
          <w:p w:rsidR="00A602AF" w:rsidRDefault="00A602AF" w:rsidP="00A602AF"/>
        </w:tc>
        <w:tc>
          <w:tcPr>
            <w:tcW w:w="4675" w:type="dxa"/>
          </w:tcPr>
          <w:p w:rsidR="00A602AF" w:rsidRDefault="00A602AF"/>
        </w:tc>
      </w:tr>
      <w:tr w:rsidR="00A602AF" w:rsidTr="00834118">
        <w:trPr>
          <w:trHeight w:val="2718"/>
        </w:trPr>
        <w:tc>
          <w:tcPr>
            <w:tcW w:w="5125" w:type="dxa"/>
          </w:tcPr>
          <w:p w:rsidR="00834118" w:rsidRPr="00834118" w:rsidRDefault="00834118" w:rsidP="00834118">
            <w:pPr>
              <w:pStyle w:val="Heading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154940</wp:posOffset>
                      </wp:positionV>
                      <wp:extent cx="4663440" cy="1882140"/>
                      <wp:effectExtent l="0" t="0" r="2286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3440" cy="18821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prstClr val="black"/>
                                </a:solidFill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834118" w:rsidRDefault="00834118" w:rsidP="00834118">
                                  <w:pPr>
                                    <w:pStyle w:val="Heading2"/>
                                    <w:jc w:val="center"/>
                                    <w:rPr>
                                      <w:rFonts w:ascii="Cambria" w:hAnsi="Cambria"/>
                                      <w:sz w:val="48"/>
                                    </w:rPr>
                                  </w:pPr>
                                  <w:r w:rsidRPr="00834118">
                                    <w:rPr>
                                      <w:rFonts w:ascii="Cambria" w:hAnsi="Cambria"/>
                                      <w:sz w:val="48"/>
                                    </w:rPr>
                                    <w:t>Database Management System</w:t>
                                  </w:r>
                                </w:p>
                                <w:p w:rsidR="00834118" w:rsidRDefault="00834118" w:rsidP="00834118">
                                  <w:pPr>
                                    <w:jc w:val="center"/>
                                  </w:pPr>
                                </w:p>
                                <w:p w:rsidR="00834118" w:rsidRPr="00834118" w:rsidRDefault="00834118" w:rsidP="00834118">
                                  <w:pPr>
                                    <w:pStyle w:val="Heading2"/>
                                    <w:jc w:val="center"/>
                                    <w:rPr>
                                      <w:rFonts w:ascii="Cambria" w:hAnsi="Cambria"/>
                                      <w:sz w:val="40"/>
                                    </w:rPr>
                                  </w:pPr>
                                  <w:r w:rsidRPr="00834118">
                                    <w:rPr>
                                      <w:rFonts w:ascii="Cambria" w:hAnsi="Cambria"/>
                                      <w:sz w:val="40"/>
                                    </w:rPr>
                                    <w:t>Group No-04</w:t>
                                  </w:r>
                                </w:p>
                                <w:p w:rsidR="00834118" w:rsidRPr="00834118" w:rsidRDefault="00834118" w:rsidP="00834118">
                                  <w:pPr>
                                    <w:jc w:val="center"/>
                                  </w:pPr>
                                </w:p>
                                <w:p w:rsidR="00834118" w:rsidRDefault="00834118" w:rsidP="008341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0.3pt;margin-top:12.2pt;width:367.2pt;height:1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" filled="f" strokeweight="1pt">
                      <v:textbox style="mso-fit-shape-to-text:t" inset="4pt,4pt,4pt,4pt">
                        <w:txbxContent>
                          <w:p w:rsidR="00834118" w:rsidRDefault="00834118" w:rsidP="00834118">
                            <w:pPr>
                              <w:pStyle w:val="Heading2"/>
                              <w:jc w:val="center"/>
                              <w:rPr>
                                <w:rFonts w:ascii="Cambria" w:hAnsi="Cambria"/>
                                <w:sz w:val="48"/>
                              </w:rPr>
                            </w:pPr>
                            <w:r w:rsidRPr="00834118">
                              <w:rPr>
                                <w:rFonts w:ascii="Cambria" w:hAnsi="Cambria"/>
                                <w:sz w:val="48"/>
                              </w:rPr>
                              <w:t>Database Management System</w:t>
                            </w:r>
                          </w:p>
                          <w:p w:rsidR="00834118" w:rsidRDefault="00834118" w:rsidP="00834118">
                            <w:pPr>
                              <w:jc w:val="center"/>
                            </w:pPr>
                          </w:p>
                          <w:p w:rsidR="00834118" w:rsidRPr="00834118" w:rsidRDefault="00834118" w:rsidP="00834118">
                            <w:pPr>
                              <w:pStyle w:val="Heading2"/>
                              <w:jc w:val="center"/>
                              <w:rPr>
                                <w:rFonts w:ascii="Cambria" w:hAnsi="Cambria"/>
                                <w:sz w:val="40"/>
                              </w:rPr>
                            </w:pPr>
                            <w:r w:rsidRPr="00834118">
                              <w:rPr>
                                <w:rFonts w:ascii="Cambria" w:hAnsi="Cambria"/>
                                <w:sz w:val="40"/>
                              </w:rPr>
                              <w:t>Group No-04</w:t>
                            </w:r>
                          </w:p>
                          <w:p w:rsidR="00834118" w:rsidRPr="00834118" w:rsidRDefault="00834118" w:rsidP="00834118">
                            <w:pPr>
                              <w:jc w:val="center"/>
                            </w:pPr>
                          </w:p>
                          <w:p w:rsidR="00834118" w:rsidRDefault="00834118" w:rsidP="0083411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:rsidR="00A602AF" w:rsidRDefault="00A602AF"/>
        </w:tc>
      </w:tr>
    </w:tbl>
    <w:p w:rsidR="00A602AF" w:rsidRDefault="00A602AF"/>
    <w:p w:rsidR="00834118" w:rsidRDefault="00834118" w:rsidP="00834118">
      <w:pPr>
        <w:spacing w:line="276" w:lineRule="auto"/>
        <w:ind w:firstLine="720"/>
        <w:rPr>
          <w:rFonts w:ascii="Cambria" w:hAnsi="Cambria"/>
          <w:sz w:val="28"/>
        </w:rPr>
      </w:pPr>
    </w:p>
    <w:p w:rsidR="00834118" w:rsidRPr="00835712" w:rsidRDefault="00834118" w:rsidP="00835712">
      <w:pPr>
        <w:spacing w:line="276" w:lineRule="auto"/>
        <w:ind w:firstLine="720"/>
        <w:jc w:val="both"/>
        <w:rPr>
          <w:rFonts w:ascii="Cambria" w:hAnsi="Cambria"/>
          <w:sz w:val="36"/>
        </w:rPr>
      </w:pPr>
      <w:r w:rsidRPr="00835712">
        <w:rPr>
          <w:rFonts w:ascii="Cambria" w:hAnsi="Cambria"/>
          <w:sz w:val="36"/>
        </w:rPr>
        <w:t>In this report we explain the problems faced when creating university management database and how we overcome them. And also, the skills developed through creating this database.</w:t>
      </w:r>
    </w:p>
    <w:p w:rsidR="00834118" w:rsidRPr="00835712" w:rsidRDefault="00834118" w:rsidP="00834118">
      <w:pPr>
        <w:spacing w:line="276" w:lineRule="auto"/>
        <w:rPr>
          <w:rFonts w:ascii="Cambria" w:hAnsi="Cambria"/>
          <w:sz w:val="22"/>
        </w:rPr>
      </w:pPr>
      <w:bookmarkStart w:id="0" w:name="_GoBack"/>
      <w:bookmarkEnd w:id="0"/>
    </w:p>
    <w:p w:rsidR="00835712" w:rsidRPr="00834118" w:rsidRDefault="00835712" w:rsidP="00834118">
      <w:pPr>
        <w:spacing w:line="276" w:lineRule="auto"/>
        <w:rPr>
          <w:rFonts w:ascii="Cambria" w:hAnsi="Cambria"/>
          <w:sz w:val="32"/>
        </w:rPr>
      </w:pPr>
    </w:p>
    <w:p w:rsidR="00834118" w:rsidRPr="00834118" w:rsidRDefault="00834118" w:rsidP="00835712">
      <w:pPr>
        <w:spacing w:line="276" w:lineRule="auto"/>
        <w:jc w:val="both"/>
        <w:rPr>
          <w:rFonts w:ascii="Times New Roman" w:hAnsi="Times New Roman" w:cs="Times New Roman"/>
          <w:b/>
          <w:sz w:val="36"/>
        </w:rPr>
      </w:pPr>
      <w:r w:rsidRPr="00834118">
        <w:rPr>
          <w:rFonts w:ascii="Times New Roman" w:hAnsi="Times New Roman" w:cs="Times New Roman"/>
          <w:b/>
          <w:sz w:val="36"/>
        </w:rPr>
        <w:t>Problems faced and how we overcome them</w:t>
      </w:r>
    </w:p>
    <w:p w:rsidR="00834118" w:rsidRPr="00834118" w:rsidRDefault="00834118" w:rsidP="00834118">
      <w:pPr>
        <w:spacing w:line="276" w:lineRule="auto"/>
        <w:rPr>
          <w:rFonts w:ascii="Cambria" w:hAnsi="Cambria"/>
          <w:sz w:val="28"/>
        </w:rPr>
      </w:pPr>
    </w:p>
    <w:p w:rsidR="00834118" w:rsidRPr="00834118" w:rsidRDefault="00834118" w:rsidP="00834118">
      <w:pPr>
        <w:spacing w:line="276" w:lineRule="auto"/>
        <w:ind w:firstLine="720"/>
        <w:jc w:val="both"/>
        <w:rPr>
          <w:rFonts w:ascii="Cambria" w:hAnsi="Cambria"/>
          <w:sz w:val="30"/>
          <w:szCs w:val="30"/>
        </w:rPr>
      </w:pPr>
      <w:r w:rsidRPr="00834118">
        <w:rPr>
          <w:rFonts w:ascii="Cambria" w:hAnsi="Cambria"/>
          <w:sz w:val="30"/>
          <w:szCs w:val="30"/>
        </w:rPr>
        <w:t xml:space="preserve">It was difficult to find the errors when inserting values into table, we overcome the problem by testing the database and found the errors and correct them. </w:t>
      </w:r>
    </w:p>
    <w:p w:rsidR="00834118" w:rsidRPr="00834118" w:rsidRDefault="00834118" w:rsidP="00834118">
      <w:pPr>
        <w:spacing w:line="276" w:lineRule="auto"/>
        <w:ind w:firstLine="720"/>
        <w:jc w:val="both"/>
        <w:rPr>
          <w:rFonts w:ascii="Cambria" w:hAnsi="Cambria"/>
          <w:sz w:val="30"/>
          <w:szCs w:val="30"/>
        </w:rPr>
      </w:pPr>
      <w:r w:rsidRPr="00834118">
        <w:rPr>
          <w:rFonts w:ascii="Cambria" w:hAnsi="Cambria"/>
          <w:sz w:val="30"/>
          <w:szCs w:val="30"/>
        </w:rPr>
        <w:t xml:space="preserve"> We were confused to define which tables may not be in the database and also, it was difficult to find that if a certain column is suitable to be inserted into a certain table or other tables because the certain column is suits to other tables also. This problem was overcome by designing proper ER Diagram.</w:t>
      </w:r>
    </w:p>
    <w:p w:rsidR="00834118" w:rsidRPr="00834118" w:rsidRDefault="00834118" w:rsidP="00834118">
      <w:pPr>
        <w:spacing w:line="276" w:lineRule="auto"/>
        <w:jc w:val="both"/>
        <w:rPr>
          <w:rFonts w:ascii="Cambria" w:hAnsi="Cambria"/>
          <w:sz w:val="30"/>
          <w:szCs w:val="30"/>
        </w:rPr>
      </w:pPr>
      <w:r w:rsidRPr="00834118">
        <w:rPr>
          <w:rFonts w:ascii="Cambria" w:hAnsi="Cambria"/>
          <w:sz w:val="30"/>
          <w:szCs w:val="30"/>
        </w:rPr>
        <w:t>It is also bit difficult to set Primary key and Foreign key to a table. Then we discussed the problem with the group members and set the keys in a proper manner.</w:t>
      </w:r>
    </w:p>
    <w:p w:rsidR="00834118" w:rsidRPr="00834118" w:rsidRDefault="00834118" w:rsidP="00834118">
      <w:pPr>
        <w:spacing w:line="276" w:lineRule="auto"/>
        <w:rPr>
          <w:rFonts w:ascii="Cambria" w:hAnsi="Cambria"/>
          <w:sz w:val="30"/>
          <w:szCs w:val="30"/>
        </w:rPr>
      </w:pPr>
    </w:p>
    <w:p w:rsidR="00834118" w:rsidRPr="00835712" w:rsidRDefault="00834118" w:rsidP="00834118">
      <w:pPr>
        <w:spacing w:line="276" w:lineRule="auto"/>
        <w:rPr>
          <w:rFonts w:ascii="Cambria" w:hAnsi="Cambria"/>
          <w:b/>
          <w:sz w:val="22"/>
        </w:rPr>
      </w:pPr>
    </w:p>
    <w:p w:rsidR="00834118" w:rsidRPr="00834118" w:rsidRDefault="00834118" w:rsidP="00834118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34118">
        <w:rPr>
          <w:rFonts w:ascii="Times New Roman" w:hAnsi="Times New Roman" w:cs="Times New Roman"/>
          <w:b/>
          <w:sz w:val="36"/>
        </w:rPr>
        <w:t>Skills developed</w:t>
      </w:r>
    </w:p>
    <w:p w:rsidR="00834118" w:rsidRPr="00834118" w:rsidRDefault="00834118" w:rsidP="00834118">
      <w:pPr>
        <w:spacing w:line="276" w:lineRule="auto"/>
        <w:rPr>
          <w:rFonts w:ascii="Cambria" w:hAnsi="Cambria"/>
          <w:b/>
          <w:sz w:val="30"/>
          <w:szCs w:val="30"/>
        </w:rPr>
      </w:pPr>
    </w:p>
    <w:p w:rsidR="00834118" w:rsidRPr="00834118" w:rsidRDefault="00834118" w:rsidP="00834118">
      <w:pPr>
        <w:spacing w:line="276" w:lineRule="auto"/>
        <w:ind w:firstLine="720"/>
        <w:jc w:val="both"/>
        <w:rPr>
          <w:rFonts w:ascii="Cambria" w:hAnsi="Cambria"/>
          <w:sz w:val="30"/>
          <w:szCs w:val="30"/>
        </w:rPr>
      </w:pPr>
      <w:r w:rsidRPr="00834118">
        <w:rPr>
          <w:rFonts w:ascii="Cambria" w:hAnsi="Cambria"/>
          <w:sz w:val="30"/>
          <w:szCs w:val="30"/>
        </w:rPr>
        <w:t>As it was a group activity, we got uniting quality. Through this assignment we got the ability to work as groups. As this assignment has time limit /deadline it helps to improve our time management quality. As we designed a complete database, we got the confidence to create a database for a management system. Through this assignment we got ideas about how to create proper tables with proper columns. And also, how to design a proper database with proper tables. We got a vast knowledge of database management system.</w:t>
      </w:r>
    </w:p>
    <w:p w:rsidR="009B2968" w:rsidRPr="00834118" w:rsidRDefault="009B2968">
      <w:pPr>
        <w:rPr>
          <w:sz w:val="30"/>
          <w:szCs w:val="30"/>
        </w:rPr>
      </w:pPr>
    </w:p>
    <w:sectPr w:rsidR="009B2968" w:rsidRPr="00834118" w:rsidSect="00834118">
      <w:headerReference w:type="default" r:id="rId11"/>
      <w:footerReference w:type="even" r:id="rId12"/>
      <w:footerReference w:type="default" r:id="rId13"/>
      <w:pgSz w:w="12240" w:h="15840" w:code="1"/>
      <w:pgMar w:top="720" w:right="1440" w:bottom="720" w:left="144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AA" w:rsidRDefault="00BE6DAA" w:rsidP="009B2968">
      <w:r>
        <w:separator/>
      </w:r>
    </w:p>
  </w:endnote>
  <w:endnote w:type="continuationSeparator" w:id="0">
    <w:p w:rsidR="00BE6DAA" w:rsidRDefault="00BE6DAA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4487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4118" w:rsidRDefault="008341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712" w:rsidRPr="0083571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B2968" w:rsidRDefault="009B2968" w:rsidP="00E832AC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AA" w:rsidRDefault="00BE6DAA" w:rsidP="009B2968">
      <w:r>
        <w:separator/>
      </w:r>
    </w:p>
  </w:footnote>
  <w:footnote w:type="continuationSeparator" w:id="0">
    <w:p w:rsidR="00BE6DAA" w:rsidRDefault="00BE6DAA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Pr="009B2968" w:rsidRDefault="009B2968" w:rsidP="00E832AC">
    <w:pPr>
      <w:pStyle w:val="Header"/>
    </w:pPr>
    <w:r w:rsidRPr="00E44B70">
      <w:rPr>
        <w:noProof/>
      </w:rPr>
      <mc:AlternateContent>
        <mc:Choice Requires="wps">
          <w:drawing>
            <wp:inline distT="0" distB="0" distL="0" distR="0" wp14:anchorId="767EA893" wp14:editId="23E2CDAD">
              <wp:extent cx="4970977" cy="45719"/>
              <wp:effectExtent l="0" t="0" r="0" b="5715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977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72B14D7" id="Rectangle 5" o:spid="_x0000_s1026" style="width:391.4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t xml:space="preserve">      </w:t>
    </w:r>
    <w:sdt>
      <w:sdtPr>
        <w:id w:val="-2076273252"/>
        <w:placeholder>
          <w:docPart w:val="FA1A5511AFA944C3A2B5067EAB74D7EE"/>
        </w:placeholder>
        <w:temporary/>
        <w:showingPlcHdr/>
        <w15:appearance w15:val="hidden"/>
      </w:sdtPr>
      <w:sdtEndPr/>
      <w:sdtContent>
        <w:r w:rsidR="00A123DD" w:rsidRPr="00E832AC">
          <w:t>REPORT TITLE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18"/>
    <w:rsid w:val="000114EB"/>
    <w:rsid w:val="000359D1"/>
    <w:rsid w:val="00075273"/>
    <w:rsid w:val="00086AFE"/>
    <w:rsid w:val="00187632"/>
    <w:rsid w:val="001D390E"/>
    <w:rsid w:val="00211CE6"/>
    <w:rsid w:val="002366C9"/>
    <w:rsid w:val="003A7DA5"/>
    <w:rsid w:val="003E6AB7"/>
    <w:rsid w:val="005526B1"/>
    <w:rsid w:val="006C60E6"/>
    <w:rsid w:val="00834118"/>
    <w:rsid w:val="00835712"/>
    <w:rsid w:val="00952F7D"/>
    <w:rsid w:val="009A380C"/>
    <w:rsid w:val="009B2968"/>
    <w:rsid w:val="009B72D4"/>
    <w:rsid w:val="009D4923"/>
    <w:rsid w:val="00A07DCE"/>
    <w:rsid w:val="00A123DD"/>
    <w:rsid w:val="00A602AF"/>
    <w:rsid w:val="00A64F96"/>
    <w:rsid w:val="00AE2317"/>
    <w:rsid w:val="00BE6DAA"/>
    <w:rsid w:val="00C3007A"/>
    <w:rsid w:val="00C95220"/>
    <w:rsid w:val="00E44B70"/>
    <w:rsid w:val="00E832AC"/>
    <w:rsid w:val="00EA4A50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EB8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HU\AppData\Roaming\Microsoft\Templates\Modern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1A5511AFA944C3A2B5067EAB74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744A6-9ACD-4DD1-AE9B-DF0CD5FDAA75}"/>
      </w:docPartPr>
      <w:docPartBody>
        <w:p w:rsidR="00000000" w:rsidRDefault="00F64D2F">
          <w:pPr>
            <w:pStyle w:val="FA1A5511AFA944C3A2B5067EAB74D7EE"/>
          </w:pPr>
          <w:r>
            <w:t>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2F"/>
    <w:rsid w:val="00F6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011715430241D589D9E2B54D9312CE">
    <w:name w:val="BC011715430241D589D9E2B54D9312CE"/>
  </w:style>
  <w:style w:type="paragraph" w:customStyle="1" w:styleId="0A395BF9080E4079ADE7E6F631E6C544">
    <w:name w:val="0A395BF9080E4079ADE7E6F631E6C544"/>
  </w:style>
  <w:style w:type="paragraph" w:customStyle="1" w:styleId="6C034E96CE56422A8B6DB542F475F44B">
    <w:name w:val="6C034E96CE56422A8B6DB542F475F44B"/>
  </w:style>
  <w:style w:type="paragraph" w:customStyle="1" w:styleId="13B11CACE8CA4DC0912685388DFAF4A2">
    <w:name w:val="13B11CACE8CA4DC0912685388DFAF4A2"/>
  </w:style>
  <w:style w:type="paragraph" w:customStyle="1" w:styleId="EA28BE6316F94323B11213571AFD6BF5">
    <w:name w:val="EA28BE6316F94323B11213571AFD6BF5"/>
  </w:style>
  <w:style w:type="paragraph" w:customStyle="1" w:styleId="DF25D6BDFCC646F684264BFD201B2903">
    <w:name w:val="DF25D6BDFCC646F684264BFD201B2903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sz w:val="28"/>
      <w:szCs w:val="28"/>
    </w:rPr>
  </w:style>
  <w:style w:type="paragraph" w:customStyle="1" w:styleId="9D52D9E55E2F4469802F24C83408D5F5">
    <w:name w:val="9D52D9E55E2F4469802F24C83408D5F5"/>
  </w:style>
  <w:style w:type="paragraph" w:customStyle="1" w:styleId="D022450BFEAE497D88DFC3EEAC75C260">
    <w:name w:val="D022450BFEAE497D88DFC3EEAC75C260"/>
  </w:style>
  <w:style w:type="paragraph" w:customStyle="1" w:styleId="FA1A5511AFA944C3A2B5067EAB74D7EE">
    <w:name w:val="FA1A5511AFA944C3A2B5067EAB74D7EE"/>
  </w:style>
  <w:style w:type="paragraph" w:customStyle="1" w:styleId="0B6DF4DE4A4B48C18D88528E1496D985">
    <w:name w:val="0B6DF4DE4A4B48C18D88528E1496D9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BC622C8-6561-47B2-AA0F-ACB8F482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2021-09-05T11:05:00Z</dcterms:created>
  <dcterms:modified xsi:type="dcterms:W3CDTF">2021-09-05T11:19:00Z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